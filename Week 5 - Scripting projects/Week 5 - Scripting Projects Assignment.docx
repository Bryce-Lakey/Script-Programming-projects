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58C59405" w14:textId="1C3F90E1" w:rsidR="00272DDC" w:rsidRPr="006E6826" w:rsidRDefault="00EC3B26" w:rsidP="00221C1A">
            <w:pPr>
              <w:keepNext/>
              <w:keepLines/>
            </w:pPr>
            <w:r w:rsidRPr="00EC3B26">
              <w:t>ITD 2313 – Script Programming</w:t>
            </w:r>
          </w:p>
        </w:tc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43212E10" w14:textId="085141DC" w:rsidR="00272DDC" w:rsidRPr="006E6826" w:rsidRDefault="00EC3B26" w:rsidP="007F5540">
            <w:pPr>
              <w:keepNext/>
              <w:keepLines/>
            </w:pPr>
            <w:r w:rsidRPr="00EC3B26">
              <w:t>Rene Hurst</w:t>
            </w:r>
          </w:p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5EBEF87" w:rsidR="00272DDC" w:rsidRPr="006E6826" w:rsidRDefault="00805C77" w:rsidP="007F5540">
            <w:pPr>
              <w:keepNext/>
              <w:keepLines/>
            </w:pPr>
            <w:r>
              <w:t>Bryce Lakey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10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218" w:type="dxa"/>
              </w:tcPr>
              <w:p w14:paraId="3E54D385" w14:textId="2E09F8B6" w:rsidR="00272DDC" w:rsidRPr="006E6826" w:rsidRDefault="00AF3D8F" w:rsidP="007F5540">
                <w:pPr>
                  <w:keepNext/>
                  <w:keepLines/>
                </w:pPr>
                <w:r>
                  <w:t>10/6/2024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rPr>
          <w:b/>
          <w:bCs/>
        </w:r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Content>
        <w:p w14:paraId="0980E33A" w14:textId="58A3E785" w:rsidR="00BB5E28" w:rsidRPr="007B0EFF" w:rsidRDefault="007B0EFF" w:rsidP="00844290">
          <w:pPr>
            <w:jc w:val="center"/>
            <w:rPr>
              <w:b/>
              <w:bCs/>
            </w:rPr>
          </w:pPr>
          <w:r w:rsidRPr="007B0EFF">
            <w:rPr>
              <w:b/>
              <w:bCs/>
            </w:rPr>
            <w:t>Scripting Projects Assignment</w:t>
          </w:r>
        </w:p>
      </w:sdtContent>
    </w:sdt>
    <w:p w14:paraId="3099E60A" w14:textId="77777777" w:rsidR="00BB5E28" w:rsidRDefault="00BB5E28" w:rsidP="00BB5E28"/>
    <w:p w14:paraId="1B1AC96E" w14:textId="701D3F48" w:rsidR="00740074" w:rsidRDefault="004875E5" w:rsidP="008303F8">
      <w:pPr>
        <w:spacing w:line="480" w:lineRule="auto"/>
      </w:pPr>
      <w:r>
        <w:t>Project #3:</w:t>
      </w:r>
    </w:p>
    <w:p w14:paraId="19CCF8D4" w14:textId="135DFBB8" w:rsidR="004875E5" w:rsidRDefault="00683016" w:rsidP="008303F8">
      <w:pPr>
        <w:spacing w:line="480" w:lineRule="auto"/>
      </w:pPr>
      <w:r>
        <w:rPr>
          <w:noProof/>
        </w:rPr>
        <w:drawing>
          <wp:inline distT="0" distB="0" distL="0" distR="0" wp14:anchorId="178E71A7" wp14:editId="61EA9202">
            <wp:extent cx="6309360" cy="3975100"/>
            <wp:effectExtent l="0" t="0" r="0" b="6350"/>
            <wp:docPr id="1426537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371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5BB3" w14:textId="6800EACF" w:rsidR="00A827D4" w:rsidRDefault="00A827D4">
      <w:r>
        <w:br w:type="page"/>
      </w:r>
    </w:p>
    <w:p w14:paraId="063D05FB" w14:textId="63E9DAE3" w:rsidR="00A827D4" w:rsidRDefault="00A827D4" w:rsidP="008303F8">
      <w:pPr>
        <w:spacing w:line="480" w:lineRule="auto"/>
      </w:pPr>
      <w:r>
        <w:lastRenderedPageBreak/>
        <w:t>Project #7:</w:t>
      </w:r>
    </w:p>
    <w:p w14:paraId="5B48D213" w14:textId="3E70AC63" w:rsidR="00A827D4" w:rsidRDefault="00AD6E75" w:rsidP="008303F8">
      <w:pPr>
        <w:spacing w:line="480" w:lineRule="auto"/>
      </w:pPr>
      <w:r>
        <w:t>Also added a bit of code to round the salary numbers because</w:t>
      </w:r>
      <w:r w:rsidR="00065052">
        <w:t xml:space="preserve"> the digits got very long</w:t>
      </w:r>
    </w:p>
    <w:p w14:paraId="1703CDE7" w14:textId="7952A6B8" w:rsidR="00065052" w:rsidRDefault="008B6960" w:rsidP="008303F8">
      <w:pPr>
        <w:spacing w:line="480" w:lineRule="auto"/>
      </w:pPr>
      <w:r>
        <w:rPr>
          <w:noProof/>
        </w:rPr>
        <w:drawing>
          <wp:inline distT="0" distB="0" distL="0" distR="0" wp14:anchorId="72D2EA7C" wp14:editId="61F3A969">
            <wp:extent cx="6309360" cy="4470400"/>
            <wp:effectExtent l="0" t="0" r="0" b="6350"/>
            <wp:docPr id="140167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75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5953" w14:textId="15C1B7DF" w:rsidR="003F4E1D" w:rsidRDefault="003F4E1D">
      <w:r>
        <w:br w:type="page"/>
      </w:r>
    </w:p>
    <w:p w14:paraId="43B79D02" w14:textId="5A886FB7" w:rsidR="003F4E1D" w:rsidRDefault="003F4E1D" w:rsidP="008303F8">
      <w:pPr>
        <w:spacing w:line="480" w:lineRule="auto"/>
      </w:pPr>
      <w:r>
        <w:lastRenderedPageBreak/>
        <w:t>Project #10:</w:t>
      </w:r>
    </w:p>
    <w:p w14:paraId="15B4937F" w14:textId="1ADC9A86" w:rsidR="003F4E1D" w:rsidRDefault="00044B34" w:rsidP="008303F8">
      <w:pPr>
        <w:spacing w:line="480" w:lineRule="auto"/>
      </w:pPr>
      <w:r>
        <w:t>I have been pressed for time to get this one done</w:t>
      </w:r>
    </w:p>
    <w:p w14:paraId="2DFFC8CD" w14:textId="398F3DF6" w:rsidR="00044B34" w:rsidRPr="00BB5E28" w:rsidRDefault="00044B34" w:rsidP="008303F8">
      <w:pPr>
        <w:spacing w:line="480" w:lineRule="auto"/>
      </w:pPr>
      <w:r>
        <w:rPr>
          <w:noProof/>
        </w:rPr>
        <w:drawing>
          <wp:inline distT="0" distB="0" distL="0" distR="0" wp14:anchorId="4748E201" wp14:editId="6ACD8F81">
            <wp:extent cx="6309360" cy="4095750"/>
            <wp:effectExtent l="0" t="0" r="0" b="0"/>
            <wp:docPr id="311518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188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B34" w:rsidRPr="00BB5E28" w:rsidSect="00F3639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DF883" w14:textId="77777777" w:rsidR="007F56FE" w:rsidRDefault="007F56FE">
      <w:r>
        <w:separator/>
      </w:r>
    </w:p>
  </w:endnote>
  <w:endnote w:type="continuationSeparator" w:id="0">
    <w:p w14:paraId="6737CB73" w14:textId="77777777" w:rsidR="007F56FE" w:rsidRDefault="007F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23CBECBB" w:rsidR="00AE49AB" w:rsidRPr="00941692" w:rsidRDefault="001A293F" w:rsidP="000E72D1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Fall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44B11" w14:textId="77777777" w:rsidR="007F56FE" w:rsidRDefault="007F56FE">
      <w:r>
        <w:separator/>
      </w:r>
    </w:p>
  </w:footnote>
  <w:footnote w:type="continuationSeparator" w:id="0">
    <w:p w14:paraId="70D5157D" w14:textId="77777777" w:rsidR="007F56FE" w:rsidRDefault="007F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44B34"/>
    <w:rsid w:val="00062362"/>
    <w:rsid w:val="00065052"/>
    <w:rsid w:val="00070419"/>
    <w:rsid w:val="00073A03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6515"/>
    <w:rsid w:val="00156EB9"/>
    <w:rsid w:val="001637B6"/>
    <w:rsid w:val="00167ADA"/>
    <w:rsid w:val="00187142"/>
    <w:rsid w:val="001A293F"/>
    <w:rsid w:val="001C1BB2"/>
    <w:rsid w:val="001D2378"/>
    <w:rsid w:val="001E7D64"/>
    <w:rsid w:val="001F7408"/>
    <w:rsid w:val="00221C1A"/>
    <w:rsid w:val="00232A6E"/>
    <w:rsid w:val="00263D8E"/>
    <w:rsid w:val="00267904"/>
    <w:rsid w:val="00272DDC"/>
    <w:rsid w:val="00290966"/>
    <w:rsid w:val="00290B40"/>
    <w:rsid w:val="0029657A"/>
    <w:rsid w:val="002A0E97"/>
    <w:rsid w:val="002A7C5E"/>
    <w:rsid w:val="002C4B42"/>
    <w:rsid w:val="002D7ED5"/>
    <w:rsid w:val="002E25CF"/>
    <w:rsid w:val="002E4C58"/>
    <w:rsid w:val="002F417F"/>
    <w:rsid w:val="002F442D"/>
    <w:rsid w:val="00324F8B"/>
    <w:rsid w:val="00364A68"/>
    <w:rsid w:val="00397B5E"/>
    <w:rsid w:val="003A241A"/>
    <w:rsid w:val="003A46F9"/>
    <w:rsid w:val="003D4FAB"/>
    <w:rsid w:val="003D5324"/>
    <w:rsid w:val="003F4E1D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75E5"/>
    <w:rsid w:val="00497330"/>
    <w:rsid w:val="004A2366"/>
    <w:rsid w:val="004C1E16"/>
    <w:rsid w:val="004D1541"/>
    <w:rsid w:val="004E5377"/>
    <w:rsid w:val="00503412"/>
    <w:rsid w:val="00507B2F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374DC"/>
    <w:rsid w:val="00646CD9"/>
    <w:rsid w:val="00651CFC"/>
    <w:rsid w:val="00657A13"/>
    <w:rsid w:val="00683016"/>
    <w:rsid w:val="0069127E"/>
    <w:rsid w:val="006C12D7"/>
    <w:rsid w:val="006C221B"/>
    <w:rsid w:val="006C312A"/>
    <w:rsid w:val="006E198A"/>
    <w:rsid w:val="006E69DA"/>
    <w:rsid w:val="006E6B55"/>
    <w:rsid w:val="00733EA7"/>
    <w:rsid w:val="00733FE2"/>
    <w:rsid w:val="00740074"/>
    <w:rsid w:val="00745367"/>
    <w:rsid w:val="00754238"/>
    <w:rsid w:val="00755C94"/>
    <w:rsid w:val="007563DC"/>
    <w:rsid w:val="00780C6E"/>
    <w:rsid w:val="00795FCA"/>
    <w:rsid w:val="007A68B4"/>
    <w:rsid w:val="007B0EFF"/>
    <w:rsid w:val="007D2A18"/>
    <w:rsid w:val="007D7C3D"/>
    <w:rsid w:val="007E755A"/>
    <w:rsid w:val="007F327C"/>
    <w:rsid w:val="007F5540"/>
    <w:rsid w:val="007F56FE"/>
    <w:rsid w:val="007F571F"/>
    <w:rsid w:val="007F6F58"/>
    <w:rsid w:val="00805C77"/>
    <w:rsid w:val="00806989"/>
    <w:rsid w:val="00810278"/>
    <w:rsid w:val="0081337E"/>
    <w:rsid w:val="0082144A"/>
    <w:rsid w:val="008303F8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17D"/>
    <w:rsid w:val="008947E3"/>
    <w:rsid w:val="00897BF2"/>
    <w:rsid w:val="008A2B31"/>
    <w:rsid w:val="008A31F5"/>
    <w:rsid w:val="008A7EEE"/>
    <w:rsid w:val="008B20B2"/>
    <w:rsid w:val="008B2B93"/>
    <w:rsid w:val="008B6960"/>
    <w:rsid w:val="008E171C"/>
    <w:rsid w:val="008E3E02"/>
    <w:rsid w:val="008E4AF8"/>
    <w:rsid w:val="008E79B1"/>
    <w:rsid w:val="008F2E68"/>
    <w:rsid w:val="008F3AAC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27D4"/>
    <w:rsid w:val="00A84450"/>
    <w:rsid w:val="00A86148"/>
    <w:rsid w:val="00AB6E99"/>
    <w:rsid w:val="00AB7BA8"/>
    <w:rsid w:val="00AC2784"/>
    <w:rsid w:val="00AD339A"/>
    <w:rsid w:val="00AD6E75"/>
    <w:rsid w:val="00AE49AB"/>
    <w:rsid w:val="00AF3D8F"/>
    <w:rsid w:val="00AF4726"/>
    <w:rsid w:val="00AF5CD8"/>
    <w:rsid w:val="00B06F45"/>
    <w:rsid w:val="00B079BF"/>
    <w:rsid w:val="00B21670"/>
    <w:rsid w:val="00B21EB5"/>
    <w:rsid w:val="00B33CB9"/>
    <w:rsid w:val="00B54893"/>
    <w:rsid w:val="00B65B5A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A3C60"/>
    <w:rsid w:val="00EA5216"/>
    <w:rsid w:val="00EB1261"/>
    <w:rsid w:val="00EB2D1D"/>
    <w:rsid w:val="00EB309E"/>
    <w:rsid w:val="00EB502E"/>
    <w:rsid w:val="00EC3B26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E365F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  <w15:docId w15:val="{697CF753-0AB4-4FE6-94F3-F9BD00A1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73A03"/>
    <w:rsid w:val="00167ADA"/>
    <w:rsid w:val="002B7367"/>
    <w:rsid w:val="00640956"/>
    <w:rsid w:val="00733EA7"/>
    <w:rsid w:val="007804A1"/>
    <w:rsid w:val="008A7EEE"/>
    <w:rsid w:val="00A00EB0"/>
    <w:rsid w:val="00F129DC"/>
    <w:rsid w:val="00F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8849855D7754FB26D7DAE3554F565" ma:contentTypeVersion="16" ma:contentTypeDescription="Create a new document." ma:contentTypeScope="" ma:versionID="f97b13d6c8b9f3ff0be35d4d9c2a0b2a">
  <xsd:schema xmlns:xsd="http://www.w3.org/2001/XMLSchema" xmlns:xs="http://www.w3.org/2001/XMLSchema" xmlns:p="http://schemas.microsoft.com/office/2006/metadata/properties" xmlns:ns3="7d01eae7-ebad-42fe-b00d-7e627d8380e1" xmlns:ns4="56041738-a4f6-4aee-8db4-2816700f393e" targetNamespace="http://schemas.microsoft.com/office/2006/metadata/properties" ma:root="true" ma:fieldsID="be176e1b45fe64526da6a69d59ff6171" ns3:_="" ns4:_="">
    <xsd:import namespace="7d01eae7-ebad-42fe-b00d-7e627d8380e1"/>
    <xsd:import namespace="56041738-a4f6-4aee-8db4-2816700f3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1eae7-ebad-42fe-b00d-7e627d838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1738-a4f6-4aee-8db4-2816700f393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01eae7-ebad-42fe-b00d-7e627d8380e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FC567F-45D1-4142-A561-BF3760E9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1eae7-ebad-42fe-b00d-7e627d8380e1"/>
    <ds:schemaRef ds:uri="56041738-a4f6-4aee-8db4-2816700f3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d01eae7-ebad-42fe-b00d-7e627d8380e1"/>
  </ds:schemaRefs>
</ds:datastoreItem>
</file>

<file path=customXml/itemProps4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370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402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>Lakey, Bryce</dc:creator>
  <cp:lastModifiedBy>Lakey, Bryce</cp:lastModifiedBy>
  <cp:revision>12</cp:revision>
  <cp:lastPrinted>2009-02-11T13:43:00Z</cp:lastPrinted>
  <dcterms:created xsi:type="dcterms:W3CDTF">2024-10-05T03:32:00Z</dcterms:created>
  <dcterms:modified xsi:type="dcterms:W3CDTF">2024-10-06T00:16:00Z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0x01010085D8849855D7754FB26D7DAE3554F565</vt:lpwstr>
  </property>
  <property fmtid="{D5CDD505-2E9C-101B-9397-08002B2CF9AE}" pid="3" name="GrammarlyDocumentId">
    <vt:lpwstr>a08fe6c24aad77ed612b47389b388cbb438946a5d09f36644e4975e2e6697b95</vt:lpwstr>
  </property>
</Properties>
</file>