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09-08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5AC332BD" w:rsidR="00272DDC" w:rsidRPr="006E6826" w:rsidRDefault="002D2668" w:rsidP="007F5540">
                <w:pPr>
                  <w:keepNext/>
                  <w:keepLines/>
                </w:pPr>
                <w:r>
                  <w:t>9/8/2024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rPr>
          <w:b/>
          <w:bCs/>
        </w:r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/>
      <w:sdtContent>
        <w:p w14:paraId="0980E33A" w14:textId="46672FA6" w:rsidR="00BB5E28" w:rsidRPr="00B23062" w:rsidRDefault="00B23062" w:rsidP="00844290">
          <w:pPr>
            <w:jc w:val="center"/>
            <w:rPr>
              <w:b/>
              <w:bCs/>
            </w:rPr>
          </w:pPr>
          <w:r w:rsidRPr="00B23062">
            <w:rPr>
              <w:b/>
              <w:bCs/>
            </w:rPr>
            <w:t>Scripting Projects Assignment</w:t>
          </w:r>
        </w:p>
      </w:sdtContent>
    </w:sdt>
    <w:p w14:paraId="3099E60A" w14:textId="77777777" w:rsidR="00BB5E28" w:rsidRDefault="00BB5E28" w:rsidP="00BB5E28"/>
    <w:p w14:paraId="1B1AC96E" w14:textId="4D11D289" w:rsidR="00740074" w:rsidRDefault="007642F6" w:rsidP="008303F8">
      <w:pPr>
        <w:spacing w:line="480" w:lineRule="auto"/>
      </w:pPr>
      <w:r>
        <w:t>Project 1:</w:t>
      </w:r>
    </w:p>
    <w:p w14:paraId="059C286F" w14:textId="1418416B" w:rsidR="00E55F50" w:rsidRDefault="00E55F50" w:rsidP="008303F8">
      <w:pPr>
        <w:spacing w:line="480" w:lineRule="auto"/>
      </w:pPr>
      <w:r>
        <w:rPr>
          <w:noProof/>
        </w:rPr>
        <w:drawing>
          <wp:inline distT="0" distB="0" distL="0" distR="0" wp14:anchorId="1CCE4735" wp14:editId="0F0E616E">
            <wp:extent cx="6309360" cy="1806575"/>
            <wp:effectExtent l="0" t="0" r="0" b="3175"/>
            <wp:docPr id="467329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292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C22" w14:textId="297058DB" w:rsidR="00737B6A" w:rsidRDefault="00737B6A" w:rsidP="008303F8">
      <w:pPr>
        <w:spacing w:line="480" w:lineRule="auto"/>
      </w:pPr>
      <w:r>
        <w:rPr>
          <w:noProof/>
        </w:rPr>
        <w:drawing>
          <wp:inline distT="0" distB="0" distL="0" distR="0" wp14:anchorId="560D9800" wp14:editId="0895DEA8">
            <wp:extent cx="6309360" cy="2326005"/>
            <wp:effectExtent l="0" t="0" r="0" b="0"/>
            <wp:docPr id="1052884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8416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01B7" w14:textId="6823AFAF" w:rsidR="00E55F50" w:rsidRDefault="00E55F50">
      <w:r>
        <w:br w:type="page"/>
      </w:r>
    </w:p>
    <w:p w14:paraId="3C17A896" w14:textId="2892BF8F" w:rsidR="00E55F50" w:rsidRDefault="00E55F50" w:rsidP="008303F8">
      <w:pPr>
        <w:spacing w:line="480" w:lineRule="auto"/>
      </w:pPr>
      <w:r>
        <w:lastRenderedPageBreak/>
        <w:t>Project 2:</w:t>
      </w:r>
    </w:p>
    <w:p w14:paraId="5154410F" w14:textId="09EB22AC" w:rsidR="005E0A9F" w:rsidRDefault="00374D4E" w:rsidP="008303F8">
      <w:pPr>
        <w:spacing w:line="480" w:lineRule="auto"/>
      </w:pPr>
      <w:r>
        <w:rPr>
          <w:noProof/>
        </w:rPr>
        <w:drawing>
          <wp:inline distT="0" distB="0" distL="0" distR="0" wp14:anchorId="338795E9" wp14:editId="059E658C">
            <wp:extent cx="4076700" cy="2093740"/>
            <wp:effectExtent l="0" t="0" r="0" b="1905"/>
            <wp:docPr id="2019641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4110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3597" cy="209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E996" w14:textId="1F0A9B32" w:rsidR="005E0A9F" w:rsidRDefault="005E0A9F" w:rsidP="008303F8">
      <w:pPr>
        <w:spacing w:line="480" w:lineRule="auto"/>
      </w:pPr>
      <w:r>
        <w:rPr>
          <w:noProof/>
        </w:rPr>
        <w:drawing>
          <wp:inline distT="0" distB="0" distL="0" distR="0" wp14:anchorId="74F07EC4" wp14:editId="5FE4AE69">
            <wp:extent cx="3743325" cy="1518654"/>
            <wp:effectExtent l="0" t="0" r="0" b="5715"/>
            <wp:docPr id="463025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2575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6466" cy="15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7E442" w14:textId="13B6735D" w:rsidR="00374D4E" w:rsidRDefault="00B33EC5" w:rsidP="008303F8">
      <w:pPr>
        <w:spacing w:line="480" w:lineRule="auto"/>
      </w:pPr>
      <w:r>
        <w:rPr>
          <w:noProof/>
        </w:rPr>
        <w:drawing>
          <wp:inline distT="0" distB="0" distL="0" distR="0" wp14:anchorId="59748589" wp14:editId="0ED19A68">
            <wp:extent cx="3667125" cy="1801453"/>
            <wp:effectExtent l="0" t="0" r="0" b="8890"/>
            <wp:docPr id="1361692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9226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8953" cy="181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574D" w14:textId="4D1CDAD3" w:rsidR="00B33EC5" w:rsidRDefault="00C45157" w:rsidP="008303F8">
      <w:pPr>
        <w:spacing w:line="480" w:lineRule="auto"/>
      </w:pPr>
      <w:r>
        <w:rPr>
          <w:noProof/>
        </w:rPr>
        <w:drawing>
          <wp:inline distT="0" distB="0" distL="0" distR="0" wp14:anchorId="67039D27" wp14:editId="671B055E">
            <wp:extent cx="4318604" cy="1895475"/>
            <wp:effectExtent l="0" t="0" r="6350" b="0"/>
            <wp:docPr id="1574922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2253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41533" cy="190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ACE0" w14:textId="77777777" w:rsidR="00B33EC5" w:rsidRDefault="00B33EC5" w:rsidP="008303F8">
      <w:pPr>
        <w:spacing w:line="480" w:lineRule="auto"/>
      </w:pPr>
    </w:p>
    <w:p w14:paraId="704919F9" w14:textId="153A0DAC" w:rsidR="00374D4E" w:rsidRDefault="00EA4D61" w:rsidP="008303F8">
      <w:pPr>
        <w:spacing w:line="480" w:lineRule="auto"/>
      </w:pPr>
      <w:r>
        <w:lastRenderedPageBreak/>
        <w:t>Project 3:</w:t>
      </w:r>
    </w:p>
    <w:p w14:paraId="69E9BB09" w14:textId="2B573226" w:rsidR="00EA4D61" w:rsidRDefault="00550000" w:rsidP="008303F8">
      <w:pPr>
        <w:spacing w:line="480" w:lineRule="auto"/>
      </w:pPr>
      <w:r>
        <w:rPr>
          <w:noProof/>
        </w:rPr>
        <w:drawing>
          <wp:inline distT="0" distB="0" distL="0" distR="0" wp14:anchorId="4B2B9FD7" wp14:editId="61CC2BFB">
            <wp:extent cx="4438650" cy="1593537"/>
            <wp:effectExtent l="0" t="0" r="0" b="6985"/>
            <wp:docPr id="3942898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289848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7796" cy="159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78846" w14:textId="43D1AEF8" w:rsidR="00550000" w:rsidRDefault="00BB4859" w:rsidP="008303F8">
      <w:pPr>
        <w:spacing w:line="480" w:lineRule="auto"/>
      </w:pPr>
      <w:r>
        <w:rPr>
          <w:noProof/>
        </w:rPr>
        <w:drawing>
          <wp:inline distT="0" distB="0" distL="0" distR="0" wp14:anchorId="5E323237" wp14:editId="4E81DEBF">
            <wp:extent cx="4495800" cy="2136591"/>
            <wp:effectExtent l="0" t="0" r="0" b="0"/>
            <wp:docPr id="717859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85937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2975" cy="214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F66D" w14:textId="65985441" w:rsidR="00BB4859" w:rsidRDefault="002E0935" w:rsidP="008303F8">
      <w:pPr>
        <w:spacing w:line="480" w:lineRule="auto"/>
      </w:pPr>
      <w:r>
        <w:rPr>
          <w:noProof/>
        </w:rPr>
        <w:drawing>
          <wp:inline distT="0" distB="0" distL="0" distR="0" wp14:anchorId="1FE539A7" wp14:editId="6F5856AF">
            <wp:extent cx="4152900" cy="1760051"/>
            <wp:effectExtent l="0" t="0" r="0" b="0"/>
            <wp:docPr id="1261826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61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8" cy="176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3012F" w14:textId="3A9DACDE" w:rsidR="000E4F34" w:rsidRDefault="002E0935" w:rsidP="008303F8">
      <w:pPr>
        <w:spacing w:line="480" w:lineRule="auto"/>
      </w:pPr>
      <w:r>
        <w:rPr>
          <w:noProof/>
        </w:rPr>
        <w:drawing>
          <wp:inline distT="0" distB="0" distL="0" distR="0" wp14:anchorId="73428C72" wp14:editId="66C99DC1">
            <wp:extent cx="4324350" cy="1732177"/>
            <wp:effectExtent l="0" t="0" r="0" b="1905"/>
            <wp:docPr id="1134552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52905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3213" cy="173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94CB" w14:textId="77777777" w:rsidR="000E4F34" w:rsidRDefault="000E4F34">
      <w:r>
        <w:br w:type="page"/>
      </w:r>
    </w:p>
    <w:p w14:paraId="02560F82" w14:textId="5B4D9B53" w:rsidR="002E0935" w:rsidRDefault="000E4F34" w:rsidP="008303F8">
      <w:pPr>
        <w:spacing w:line="480" w:lineRule="auto"/>
      </w:pPr>
      <w:r>
        <w:lastRenderedPageBreak/>
        <w:t>Project 4:</w:t>
      </w:r>
    </w:p>
    <w:p w14:paraId="0DF0E512" w14:textId="5E4322A0" w:rsidR="000057CD" w:rsidRDefault="001C7E20" w:rsidP="008303F8">
      <w:pPr>
        <w:spacing w:line="480" w:lineRule="auto"/>
      </w:pPr>
      <w:r>
        <w:rPr>
          <w:noProof/>
        </w:rPr>
        <w:drawing>
          <wp:inline distT="0" distB="0" distL="0" distR="0" wp14:anchorId="50944710" wp14:editId="15411C61">
            <wp:extent cx="4670236" cy="1448409"/>
            <wp:effectExtent l="0" t="0" r="0" b="0"/>
            <wp:docPr id="816927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92703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6374" cy="14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3D67" w14:textId="0D31FB57" w:rsidR="00A47AA0" w:rsidRDefault="00A47AA0" w:rsidP="008303F8">
      <w:pPr>
        <w:spacing w:line="480" w:lineRule="auto"/>
      </w:pPr>
      <w:r>
        <w:t xml:space="preserve">Here, I changed the data type to a float </w:t>
      </w:r>
      <w:r w:rsidR="004172BA">
        <w:t>to make this work properly. Integers only work with whole numbers.</w:t>
      </w:r>
    </w:p>
    <w:p w14:paraId="1C7FADD8" w14:textId="5D489366" w:rsidR="001C7E20" w:rsidRDefault="00A053AD" w:rsidP="008303F8">
      <w:pPr>
        <w:spacing w:line="480" w:lineRule="auto"/>
      </w:pPr>
      <w:r>
        <w:rPr>
          <w:noProof/>
        </w:rPr>
        <w:drawing>
          <wp:inline distT="0" distB="0" distL="0" distR="0" wp14:anchorId="444B8699" wp14:editId="6F3AB90B">
            <wp:extent cx="4016045" cy="1689519"/>
            <wp:effectExtent l="0" t="0" r="3810" b="6350"/>
            <wp:docPr id="1998450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5064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1868" cy="16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EE53" w14:textId="2413A5EA" w:rsidR="00A053AD" w:rsidRDefault="00A47AA0" w:rsidP="008303F8">
      <w:pPr>
        <w:spacing w:line="480" w:lineRule="auto"/>
      </w:pPr>
      <w:r>
        <w:rPr>
          <w:noProof/>
        </w:rPr>
        <w:drawing>
          <wp:inline distT="0" distB="0" distL="0" distR="0" wp14:anchorId="20D0DA5A" wp14:editId="6939AE9B">
            <wp:extent cx="4572000" cy="1838279"/>
            <wp:effectExtent l="0" t="0" r="0" b="0"/>
            <wp:docPr id="1739252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252221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84937" cy="184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5EEE" w14:textId="3C6917A7" w:rsidR="00A47AA0" w:rsidRDefault="00A47AA0" w:rsidP="008303F8">
      <w:pPr>
        <w:spacing w:line="480" w:lineRule="auto"/>
      </w:pPr>
      <w:r>
        <w:rPr>
          <w:noProof/>
        </w:rPr>
        <w:drawing>
          <wp:inline distT="0" distB="0" distL="0" distR="0" wp14:anchorId="26BD43FA" wp14:editId="000DE103">
            <wp:extent cx="4418381" cy="1727185"/>
            <wp:effectExtent l="0" t="0" r="1270" b="6985"/>
            <wp:docPr id="3346369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3691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6497" cy="1734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D6AF" w14:textId="6EF434AA" w:rsidR="00AC7A7F" w:rsidRDefault="004172BA" w:rsidP="008303F8">
      <w:pPr>
        <w:spacing w:line="480" w:lineRule="auto"/>
      </w:pPr>
      <w:r>
        <w:lastRenderedPageBreak/>
        <w:t>Project 5:</w:t>
      </w:r>
    </w:p>
    <w:p w14:paraId="616DC1AF" w14:textId="2FB69D89" w:rsidR="004172BA" w:rsidRDefault="00FD2EBC" w:rsidP="008303F8">
      <w:pPr>
        <w:spacing w:line="480" w:lineRule="auto"/>
      </w:pPr>
      <w:r>
        <w:rPr>
          <w:noProof/>
        </w:rPr>
        <w:drawing>
          <wp:inline distT="0" distB="0" distL="0" distR="0" wp14:anchorId="0BC66837" wp14:editId="54803C3C">
            <wp:extent cx="4776826" cy="1416798"/>
            <wp:effectExtent l="0" t="0" r="5080" b="0"/>
            <wp:docPr id="10014999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99900" name="Picture 1" descr="A screenshot of a computer pro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2450" cy="1418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B624" w14:textId="74FACB36" w:rsidR="00FD2EBC" w:rsidRDefault="00532A7F" w:rsidP="008303F8">
      <w:pPr>
        <w:spacing w:line="480" w:lineRule="auto"/>
      </w:pPr>
      <w:r>
        <w:rPr>
          <w:noProof/>
        </w:rPr>
        <w:drawing>
          <wp:inline distT="0" distB="0" distL="0" distR="0" wp14:anchorId="5452C510" wp14:editId="1362366E">
            <wp:extent cx="4476750" cy="1904511"/>
            <wp:effectExtent l="0" t="0" r="0" b="635"/>
            <wp:docPr id="16523205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20564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7056" cy="190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B5F5" w14:textId="3F550B43" w:rsidR="00532A7F" w:rsidRDefault="00945AC0" w:rsidP="008303F8">
      <w:pPr>
        <w:spacing w:line="480" w:lineRule="auto"/>
      </w:pPr>
      <w:r>
        <w:rPr>
          <w:noProof/>
        </w:rPr>
        <w:drawing>
          <wp:inline distT="0" distB="0" distL="0" distR="0" wp14:anchorId="3C9DDB9D" wp14:editId="17E762AB">
            <wp:extent cx="4476750" cy="1848642"/>
            <wp:effectExtent l="0" t="0" r="0" b="0"/>
            <wp:docPr id="1719392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92229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83914" cy="18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4758C" w14:textId="7F811506" w:rsidR="00945AC0" w:rsidRPr="00BB5E28" w:rsidRDefault="003E21F5" w:rsidP="008303F8">
      <w:pPr>
        <w:spacing w:line="480" w:lineRule="auto"/>
      </w:pPr>
      <w:r>
        <w:rPr>
          <w:noProof/>
        </w:rPr>
        <w:drawing>
          <wp:inline distT="0" distB="0" distL="0" distR="0" wp14:anchorId="16107387" wp14:editId="38D51D10">
            <wp:extent cx="4756588" cy="2047875"/>
            <wp:effectExtent l="0" t="0" r="6350" b="0"/>
            <wp:docPr id="1219110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10695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64838" cy="205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AC0" w:rsidRPr="00BB5E28" w:rsidSect="00F36394">
      <w:footerReference w:type="even" r:id="rId29"/>
      <w:footerReference w:type="default" r:id="rId30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A15B" w14:textId="77777777" w:rsidR="007563DC" w:rsidRDefault="007563DC">
      <w:r>
        <w:separator/>
      </w:r>
    </w:p>
  </w:endnote>
  <w:endnote w:type="continuationSeparator" w:id="0">
    <w:p w14:paraId="690E3FC7" w14:textId="77777777" w:rsidR="007563DC" w:rsidRDefault="0075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9917" w14:textId="77777777" w:rsidR="007563DC" w:rsidRDefault="007563DC">
      <w:r>
        <w:separator/>
      </w:r>
    </w:p>
  </w:footnote>
  <w:footnote w:type="continuationSeparator" w:id="0">
    <w:p w14:paraId="4040172F" w14:textId="77777777" w:rsidR="007563DC" w:rsidRDefault="0075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057CD"/>
    <w:rsid w:val="00020C59"/>
    <w:rsid w:val="000234D2"/>
    <w:rsid w:val="00062362"/>
    <w:rsid w:val="00070419"/>
    <w:rsid w:val="00073A03"/>
    <w:rsid w:val="00083BFE"/>
    <w:rsid w:val="000A0C86"/>
    <w:rsid w:val="000A14BA"/>
    <w:rsid w:val="000D364E"/>
    <w:rsid w:val="000E236D"/>
    <w:rsid w:val="000E24E9"/>
    <w:rsid w:val="000E4F34"/>
    <w:rsid w:val="000E72D1"/>
    <w:rsid w:val="000F6B06"/>
    <w:rsid w:val="0011351B"/>
    <w:rsid w:val="00132B06"/>
    <w:rsid w:val="00136515"/>
    <w:rsid w:val="00156EB9"/>
    <w:rsid w:val="001637B6"/>
    <w:rsid w:val="00187142"/>
    <w:rsid w:val="001A293F"/>
    <w:rsid w:val="001C1BB2"/>
    <w:rsid w:val="001C7E20"/>
    <w:rsid w:val="001D2378"/>
    <w:rsid w:val="001E7D64"/>
    <w:rsid w:val="001F7408"/>
    <w:rsid w:val="00221C1A"/>
    <w:rsid w:val="00232A6E"/>
    <w:rsid w:val="00263D8E"/>
    <w:rsid w:val="00267904"/>
    <w:rsid w:val="00272DDC"/>
    <w:rsid w:val="00290966"/>
    <w:rsid w:val="00290B40"/>
    <w:rsid w:val="0029657A"/>
    <w:rsid w:val="002A0E97"/>
    <w:rsid w:val="002A2782"/>
    <w:rsid w:val="002A7C5E"/>
    <w:rsid w:val="002C6E84"/>
    <w:rsid w:val="002D2668"/>
    <w:rsid w:val="002D7ED5"/>
    <w:rsid w:val="002E0935"/>
    <w:rsid w:val="002E25CF"/>
    <w:rsid w:val="002E4C58"/>
    <w:rsid w:val="002F417F"/>
    <w:rsid w:val="002F442D"/>
    <w:rsid w:val="00324F8B"/>
    <w:rsid w:val="00364A68"/>
    <w:rsid w:val="00374D4E"/>
    <w:rsid w:val="00383E7B"/>
    <w:rsid w:val="00397B5E"/>
    <w:rsid w:val="003A241A"/>
    <w:rsid w:val="003A46F9"/>
    <w:rsid w:val="003D4FAB"/>
    <w:rsid w:val="003D5324"/>
    <w:rsid w:val="003E21F5"/>
    <w:rsid w:val="003F5DDE"/>
    <w:rsid w:val="00400738"/>
    <w:rsid w:val="00403DFB"/>
    <w:rsid w:val="00405F39"/>
    <w:rsid w:val="00407477"/>
    <w:rsid w:val="0041239F"/>
    <w:rsid w:val="004169F6"/>
    <w:rsid w:val="004172BA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2366"/>
    <w:rsid w:val="004C1E16"/>
    <w:rsid w:val="004D1541"/>
    <w:rsid w:val="004E5377"/>
    <w:rsid w:val="00503412"/>
    <w:rsid w:val="005304CC"/>
    <w:rsid w:val="00532A7F"/>
    <w:rsid w:val="00550000"/>
    <w:rsid w:val="00552532"/>
    <w:rsid w:val="00554B88"/>
    <w:rsid w:val="005623D4"/>
    <w:rsid w:val="0057098F"/>
    <w:rsid w:val="00575FE8"/>
    <w:rsid w:val="0059502E"/>
    <w:rsid w:val="005A59B3"/>
    <w:rsid w:val="005B0D4C"/>
    <w:rsid w:val="005B4DB0"/>
    <w:rsid w:val="005C6432"/>
    <w:rsid w:val="005D1C1A"/>
    <w:rsid w:val="005E0A9F"/>
    <w:rsid w:val="005E369C"/>
    <w:rsid w:val="005E5CF9"/>
    <w:rsid w:val="005E5E8A"/>
    <w:rsid w:val="00600EC9"/>
    <w:rsid w:val="00621A78"/>
    <w:rsid w:val="00633839"/>
    <w:rsid w:val="00634A91"/>
    <w:rsid w:val="006374DC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37B6A"/>
    <w:rsid w:val="00740074"/>
    <w:rsid w:val="00745367"/>
    <w:rsid w:val="00754238"/>
    <w:rsid w:val="00755C94"/>
    <w:rsid w:val="007563DC"/>
    <w:rsid w:val="007642F6"/>
    <w:rsid w:val="00780C6E"/>
    <w:rsid w:val="0078276D"/>
    <w:rsid w:val="00795FCA"/>
    <w:rsid w:val="007A68B4"/>
    <w:rsid w:val="007D2A18"/>
    <w:rsid w:val="007D7C3D"/>
    <w:rsid w:val="007E755A"/>
    <w:rsid w:val="007F327C"/>
    <w:rsid w:val="007F5540"/>
    <w:rsid w:val="007F571F"/>
    <w:rsid w:val="007F6F58"/>
    <w:rsid w:val="00805C77"/>
    <w:rsid w:val="00806989"/>
    <w:rsid w:val="00810278"/>
    <w:rsid w:val="0081337E"/>
    <w:rsid w:val="0082144A"/>
    <w:rsid w:val="008303F8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2CBC"/>
    <w:rsid w:val="008A31F5"/>
    <w:rsid w:val="008A7EEE"/>
    <w:rsid w:val="008B20B2"/>
    <w:rsid w:val="008B2B93"/>
    <w:rsid w:val="008E171C"/>
    <w:rsid w:val="008E3E02"/>
    <w:rsid w:val="008E4AF8"/>
    <w:rsid w:val="008E79B1"/>
    <w:rsid w:val="008F2E68"/>
    <w:rsid w:val="008F3AAC"/>
    <w:rsid w:val="009259D2"/>
    <w:rsid w:val="00941692"/>
    <w:rsid w:val="00945AC0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3AD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47AA0"/>
    <w:rsid w:val="00A52667"/>
    <w:rsid w:val="00A84450"/>
    <w:rsid w:val="00A86148"/>
    <w:rsid w:val="00AB6E99"/>
    <w:rsid w:val="00AB7BA8"/>
    <w:rsid w:val="00AC2784"/>
    <w:rsid w:val="00AC7A7F"/>
    <w:rsid w:val="00AD339A"/>
    <w:rsid w:val="00AE49AB"/>
    <w:rsid w:val="00AF4726"/>
    <w:rsid w:val="00AF5CD8"/>
    <w:rsid w:val="00B06F45"/>
    <w:rsid w:val="00B079BF"/>
    <w:rsid w:val="00B21670"/>
    <w:rsid w:val="00B21EB5"/>
    <w:rsid w:val="00B23062"/>
    <w:rsid w:val="00B33CB9"/>
    <w:rsid w:val="00B33EC5"/>
    <w:rsid w:val="00B54893"/>
    <w:rsid w:val="00B65B5A"/>
    <w:rsid w:val="00B73AC4"/>
    <w:rsid w:val="00BA3C76"/>
    <w:rsid w:val="00BB4859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45157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263D4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55F50"/>
    <w:rsid w:val="00E659E8"/>
    <w:rsid w:val="00E6784F"/>
    <w:rsid w:val="00EA3C60"/>
    <w:rsid w:val="00EA4D61"/>
    <w:rsid w:val="00EA5216"/>
    <w:rsid w:val="00EB1261"/>
    <w:rsid w:val="00EB2D1D"/>
    <w:rsid w:val="00EB309E"/>
    <w:rsid w:val="00EB502E"/>
    <w:rsid w:val="00EC3B26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D2EBC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2B7367"/>
    <w:rsid w:val="00383E7B"/>
    <w:rsid w:val="00640956"/>
    <w:rsid w:val="007804A1"/>
    <w:rsid w:val="008A7EEE"/>
    <w:rsid w:val="00A00EB0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23941D-4249-49A9-BA32-D1B89197B7A9}">
  <ds:schemaRefs>
    <ds:schemaRef ds:uri="7d01eae7-ebad-42fe-b00d-7e627d8380e1"/>
    <ds:schemaRef ds:uri="http://purl.org/dc/elements/1.1/"/>
    <ds:schemaRef ds:uri="56041738-a4f6-4aee-8db4-2816700f393e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41</TotalTime>
  <Pages>5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422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28</cp:revision>
  <cp:lastPrinted>2009-02-11T13:43:00Z</cp:lastPrinted>
  <dcterms:created xsi:type="dcterms:W3CDTF">2024-09-05T16:28:00Z</dcterms:created>
  <dcterms:modified xsi:type="dcterms:W3CDTF">2024-09-05T17:14:00Z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