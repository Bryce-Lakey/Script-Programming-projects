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9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609DA9DD" w:rsidR="00272DDC" w:rsidRPr="006E6826" w:rsidRDefault="009F1A69" w:rsidP="007F5540">
                <w:pPr>
                  <w:keepNext/>
                  <w:keepLines/>
                </w:pPr>
                <w:r>
                  <w:t>9/29/2024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7B771C2B" w:rsidR="00BB5E28" w:rsidRPr="0034252A" w:rsidRDefault="0034252A" w:rsidP="00844290">
          <w:pPr>
            <w:jc w:val="center"/>
            <w:rPr>
              <w:b/>
              <w:bCs/>
            </w:rPr>
          </w:pPr>
          <w:r w:rsidRPr="0034252A">
            <w:rPr>
              <w:b/>
              <w:bCs/>
            </w:rPr>
            <w:t>Textbook Exercises</w:t>
          </w:r>
        </w:p>
      </w:sdtContent>
    </w:sdt>
    <w:p w14:paraId="3099E60A" w14:textId="77777777" w:rsidR="00BB5E28" w:rsidRDefault="00BB5E28" w:rsidP="00BB5E28"/>
    <w:p w14:paraId="1B1AC96E" w14:textId="73518F5F" w:rsidR="00740074" w:rsidRDefault="006E6462" w:rsidP="008303F8">
      <w:pPr>
        <w:spacing w:line="480" w:lineRule="auto"/>
      </w:pPr>
      <w:r>
        <w:t>Page 54:</w:t>
      </w:r>
    </w:p>
    <w:p w14:paraId="701BA209" w14:textId="076425B1" w:rsidR="006E6462" w:rsidRDefault="006E6462" w:rsidP="008303F8">
      <w:pPr>
        <w:spacing w:line="480" w:lineRule="auto"/>
      </w:pPr>
      <w:r>
        <w:rPr>
          <w:noProof/>
        </w:rPr>
        <w:drawing>
          <wp:inline distT="0" distB="0" distL="0" distR="0" wp14:anchorId="2806A635" wp14:editId="3583F329">
            <wp:extent cx="6309360" cy="3045460"/>
            <wp:effectExtent l="0" t="0" r="0" b="2540"/>
            <wp:docPr id="2066070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0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8C4B" w14:textId="22144489" w:rsidR="006E6462" w:rsidRDefault="006E6462">
      <w:r>
        <w:br w:type="page"/>
      </w:r>
    </w:p>
    <w:p w14:paraId="7E961109" w14:textId="40D7FA05" w:rsidR="006E6462" w:rsidRDefault="006E6462" w:rsidP="008303F8">
      <w:pPr>
        <w:spacing w:line="480" w:lineRule="auto"/>
      </w:pPr>
      <w:r>
        <w:lastRenderedPageBreak/>
        <w:t>Page 55:</w:t>
      </w:r>
    </w:p>
    <w:p w14:paraId="5875EC3E" w14:textId="4081581D" w:rsidR="006E6462" w:rsidRDefault="009276DF" w:rsidP="008303F8">
      <w:pPr>
        <w:spacing w:line="480" w:lineRule="auto"/>
      </w:pPr>
      <w:r>
        <w:t>1.</w:t>
      </w:r>
    </w:p>
    <w:p w14:paraId="4858218A" w14:textId="0E7FAF73" w:rsidR="009276DF" w:rsidRDefault="009276DF" w:rsidP="008303F8">
      <w:pPr>
        <w:spacing w:line="480" w:lineRule="auto"/>
      </w:pPr>
      <w:r>
        <w:rPr>
          <w:noProof/>
        </w:rPr>
        <w:drawing>
          <wp:inline distT="0" distB="0" distL="0" distR="0" wp14:anchorId="537A8B9E" wp14:editId="6DF02AE8">
            <wp:extent cx="6191250" cy="1600200"/>
            <wp:effectExtent l="0" t="0" r="0" b="0"/>
            <wp:docPr id="1455082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266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7AE" w14:textId="6E7E3F93" w:rsidR="009276DF" w:rsidRDefault="00287B65" w:rsidP="008303F8">
      <w:pPr>
        <w:spacing w:line="480" w:lineRule="auto"/>
      </w:pPr>
      <w:r>
        <w:t>2.</w:t>
      </w:r>
    </w:p>
    <w:p w14:paraId="1CAA5AC0" w14:textId="1AA0E52F" w:rsidR="00287B65" w:rsidRDefault="00B0295A" w:rsidP="008303F8">
      <w:pPr>
        <w:spacing w:line="480" w:lineRule="auto"/>
      </w:pPr>
      <w:r>
        <w:rPr>
          <w:noProof/>
        </w:rPr>
        <w:drawing>
          <wp:inline distT="0" distB="0" distL="0" distR="0" wp14:anchorId="2984EDFA" wp14:editId="4C560ADC">
            <wp:extent cx="4734664" cy="3347049"/>
            <wp:effectExtent l="0" t="0" r="0" b="6350"/>
            <wp:docPr id="200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465" cy="33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752D" w14:textId="77777777" w:rsidR="00FA6902" w:rsidRDefault="00FA6902">
      <w:r>
        <w:br w:type="page"/>
      </w:r>
    </w:p>
    <w:p w14:paraId="330F8E26" w14:textId="6E94B804" w:rsidR="00B0295A" w:rsidRDefault="0077001F" w:rsidP="008303F8">
      <w:pPr>
        <w:spacing w:line="480" w:lineRule="auto"/>
      </w:pPr>
      <w:r>
        <w:lastRenderedPageBreak/>
        <w:t>3.</w:t>
      </w:r>
    </w:p>
    <w:p w14:paraId="27594EC4" w14:textId="57CEA5CC" w:rsidR="0077001F" w:rsidRDefault="00980639" w:rsidP="008303F8">
      <w:pPr>
        <w:spacing w:line="480" w:lineRule="auto"/>
      </w:pPr>
      <w:r>
        <w:rPr>
          <w:noProof/>
        </w:rPr>
        <w:drawing>
          <wp:inline distT="0" distB="0" distL="0" distR="0" wp14:anchorId="2DBB5D2D" wp14:editId="02C212DD">
            <wp:extent cx="4408098" cy="2911226"/>
            <wp:effectExtent l="0" t="0" r="0" b="3810"/>
            <wp:docPr id="66149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931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277" cy="29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FB03" w14:textId="324E93CC" w:rsidR="00980639" w:rsidRDefault="00980639" w:rsidP="008303F8">
      <w:pPr>
        <w:spacing w:line="480" w:lineRule="auto"/>
      </w:pPr>
      <w:r>
        <w:t>4.</w:t>
      </w:r>
    </w:p>
    <w:p w14:paraId="1C2299AA" w14:textId="016A76A4" w:rsidR="00980639" w:rsidRDefault="00FA6902" w:rsidP="008303F8">
      <w:pPr>
        <w:spacing w:line="480" w:lineRule="auto"/>
      </w:pPr>
      <w:r>
        <w:rPr>
          <w:noProof/>
        </w:rPr>
        <w:drawing>
          <wp:inline distT="0" distB="0" distL="0" distR="0" wp14:anchorId="6C561339" wp14:editId="6563BF6F">
            <wp:extent cx="5020574" cy="3941272"/>
            <wp:effectExtent l="0" t="0" r="8890" b="2540"/>
            <wp:docPr id="51205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56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898" cy="39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165B" w14:textId="42AC695D" w:rsidR="00FA6902" w:rsidRDefault="00FA6902">
      <w:r>
        <w:br w:type="page"/>
      </w:r>
    </w:p>
    <w:p w14:paraId="6B52F97D" w14:textId="736002B8" w:rsidR="00FA6902" w:rsidRDefault="00FA6902" w:rsidP="008303F8">
      <w:pPr>
        <w:spacing w:line="480" w:lineRule="auto"/>
      </w:pPr>
      <w:r>
        <w:lastRenderedPageBreak/>
        <w:t>5.</w:t>
      </w:r>
    </w:p>
    <w:p w14:paraId="706BE5DD" w14:textId="6D155211" w:rsidR="00FA6902" w:rsidRDefault="00EF043B" w:rsidP="008303F8">
      <w:pPr>
        <w:spacing w:line="480" w:lineRule="auto"/>
      </w:pPr>
      <w:r>
        <w:rPr>
          <w:noProof/>
        </w:rPr>
        <w:drawing>
          <wp:inline distT="0" distB="0" distL="0" distR="0" wp14:anchorId="65FA4E6F" wp14:editId="1E4EF66D">
            <wp:extent cx="6309360" cy="3364230"/>
            <wp:effectExtent l="0" t="0" r="0" b="7620"/>
            <wp:docPr id="12663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0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547" w14:textId="56508113" w:rsidR="00EF043B" w:rsidRDefault="00EF043B">
      <w:r>
        <w:br w:type="page"/>
      </w:r>
    </w:p>
    <w:p w14:paraId="697488B2" w14:textId="7255FC79" w:rsidR="00EF043B" w:rsidRDefault="00192295" w:rsidP="008303F8">
      <w:pPr>
        <w:spacing w:line="480" w:lineRule="auto"/>
      </w:pPr>
      <w:r>
        <w:lastRenderedPageBreak/>
        <w:t>Page 56:</w:t>
      </w:r>
    </w:p>
    <w:p w14:paraId="57034367" w14:textId="45568012" w:rsidR="00192295" w:rsidRDefault="00891EDF" w:rsidP="008303F8">
      <w:pPr>
        <w:spacing w:line="480" w:lineRule="auto"/>
      </w:pPr>
      <w:r>
        <w:rPr>
          <w:noProof/>
        </w:rPr>
        <w:drawing>
          <wp:inline distT="0" distB="0" distL="0" distR="0" wp14:anchorId="227C0E8E" wp14:editId="4F5C69DA">
            <wp:extent cx="6309360" cy="2947670"/>
            <wp:effectExtent l="0" t="0" r="0" b="5080"/>
            <wp:docPr id="1235742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21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427" w14:textId="7CFBCBB8" w:rsidR="0022625E" w:rsidRDefault="0022625E">
      <w:r>
        <w:br w:type="page"/>
      </w:r>
    </w:p>
    <w:p w14:paraId="62C347B4" w14:textId="7B434ACA" w:rsidR="00290F4F" w:rsidRDefault="0022625E" w:rsidP="008303F8">
      <w:pPr>
        <w:spacing w:line="480" w:lineRule="auto"/>
      </w:pPr>
      <w:r>
        <w:lastRenderedPageBreak/>
        <w:t>Page 57:</w:t>
      </w:r>
    </w:p>
    <w:p w14:paraId="1DFB5AD7" w14:textId="6F5E08E5" w:rsidR="00891EDF" w:rsidRDefault="00891EDF" w:rsidP="008303F8">
      <w:pPr>
        <w:spacing w:line="480" w:lineRule="auto"/>
      </w:pPr>
      <w:r>
        <w:t>1.</w:t>
      </w:r>
    </w:p>
    <w:p w14:paraId="12EF2777" w14:textId="4B1224CD" w:rsidR="0022625E" w:rsidRDefault="00DE0CDC" w:rsidP="008303F8">
      <w:pPr>
        <w:spacing w:line="480" w:lineRule="auto"/>
      </w:pPr>
      <w:r>
        <w:rPr>
          <w:noProof/>
        </w:rPr>
        <w:drawing>
          <wp:inline distT="0" distB="0" distL="0" distR="0" wp14:anchorId="121AB021" wp14:editId="2696240B">
            <wp:extent cx="6309360" cy="3785870"/>
            <wp:effectExtent l="0" t="0" r="0" b="5080"/>
            <wp:docPr id="15956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BB6" w14:textId="3C0316B1" w:rsidR="00891EDF" w:rsidRDefault="003A6F7A" w:rsidP="008303F8">
      <w:pPr>
        <w:spacing w:line="480" w:lineRule="auto"/>
      </w:pPr>
      <w:r>
        <w:t>2.</w:t>
      </w:r>
    </w:p>
    <w:p w14:paraId="201C5ED2" w14:textId="16AE807A" w:rsidR="003A6F7A" w:rsidRDefault="009E209E" w:rsidP="008303F8">
      <w:pPr>
        <w:spacing w:line="480" w:lineRule="auto"/>
      </w:pPr>
      <w:r>
        <w:rPr>
          <w:noProof/>
        </w:rPr>
        <w:drawing>
          <wp:inline distT="0" distB="0" distL="0" distR="0" wp14:anchorId="3F83779A" wp14:editId="19A14E02">
            <wp:extent cx="6309360" cy="3335655"/>
            <wp:effectExtent l="0" t="0" r="0" b="0"/>
            <wp:docPr id="84173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36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5778" w14:textId="25BC48B6" w:rsidR="006C0009" w:rsidRDefault="006C0009" w:rsidP="008303F8">
      <w:pPr>
        <w:spacing w:line="480" w:lineRule="auto"/>
      </w:pPr>
      <w:r>
        <w:lastRenderedPageBreak/>
        <w:t>3.</w:t>
      </w:r>
    </w:p>
    <w:p w14:paraId="46A91BB2" w14:textId="70D11F25" w:rsidR="006C0009" w:rsidRDefault="006C0009" w:rsidP="008303F8">
      <w:pPr>
        <w:spacing w:line="480" w:lineRule="auto"/>
      </w:pPr>
      <w:r>
        <w:rPr>
          <w:noProof/>
        </w:rPr>
        <w:drawing>
          <wp:inline distT="0" distB="0" distL="0" distR="0" wp14:anchorId="21A4BE76" wp14:editId="49DD06D1">
            <wp:extent cx="6309360" cy="4276725"/>
            <wp:effectExtent l="0" t="0" r="0" b="9525"/>
            <wp:docPr id="208059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34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6D7" w14:textId="35130186" w:rsidR="006C0009" w:rsidRDefault="006C0009">
      <w:r>
        <w:br w:type="page"/>
      </w:r>
    </w:p>
    <w:p w14:paraId="352E4D18" w14:textId="43065BA2" w:rsidR="006C0009" w:rsidRDefault="00D34BBB" w:rsidP="008303F8">
      <w:pPr>
        <w:spacing w:line="480" w:lineRule="auto"/>
      </w:pPr>
      <w:r>
        <w:lastRenderedPageBreak/>
        <w:t>Page 58:</w:t>
      </w:r>
    </w:p>
    <w:p w14:paraId="31879FDA" w14:textId="4BD36959" w:rsidR="00D34BBB" w:rsidRDefault="008C61E1" w:rsidP="008303F8">
      <w:pPr>
        <w:spacing w:line="480" w:lineRule="auto"/>
      </w:pPr>
      <w:r>
        <w:rPr>
          <w:noProof/>
        </w:rPr>
        <w:drawing>
          <wp:inline distT="0" distB="0" distL="0" distR="0" wp14:anchorId="087D54A6" wp14:editId="6BD3F332">
            <wp:extent cx="6309360" cy="2076450"/>
            <wp:effectExtent l="0" t="0" r="0" b="0"/>
            <wp:docPr id="256846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604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842" w14:textId="3D25C059" w:rsidR="008C61E1" w:rsidRDefault="008C61E1">
      <w:r>
        <w:br w:type="page"/>
      </w:r>
    </w:p>
    <w:p w14:paraId="6C50E17C" w14:textId="4252C2F0" w:rsidR="008C61E1" w:rsidRDefault="008C61E1" w:rsidP="008303F8">
      <w:pPr>
        <w:spacing w:line="480" w:lineRule="auto"/>
      </w:pPr>
      <w:r>
        <w:lastRenderedPageBreak/>
        <w:t>Page 59:</w:t>
      </w:r>
    </w:p>
    <w:p w14:paraId="246EA3F1" w14:textId="74DBD4D0" w:rsidR="008C61E1" w:rsidRDefault="006E002E" w:rsidP="008303F8">
      <w:pPr>
        <w:spacing w:line="480" w:lineRule="auto"/>
      </w:pPr>
      <w:r>
        <w:t>1.</w:t>
      </w:r>
    </w:p>
    <w:p w14:paraId="412DFE85" w14:textId="5E218065" w:rsidR="006E002E" w:rsidRDefault="0008259B" w:rsidP="008303F8">
      <w:pPr>
        <w:spacing w:line="480" w:lineRule="auto"/>
      </w:pPr>
      <w:r>
        <w:rPr>
          <w:noProof/>
        </w:rPr>
        <w:drawing>
          <wp:inline distT="0" distB="0" distL="0" distR="0" wp14:anchorId="464790D6" wp14:editId="12AA06A4">
            <wp:extent cx="6309360" cy="3754120"/>
            <wp:effectExtent l="0" t="0" r="0" b="0"/>
            <wp:docPr id="194795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3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A98" w14:textId="38DC46B3" w:rsidR="0008259B" w:rsidRDefault="0008259B" w:rsidP="008303F8">
      <w:pPr>
        <w:spacing w:line="480" w:lineRule="auto"/>
      </w:pPr>
      <w:r>
        <w:t>2.</w:t>
      </w:r>
    </w:p>
    <w:p w14:paraId="59A6D4FE" w14:textId="776F9736" w:rsidR="0008259B" w:rsidRDefault="00D7509D" w:rsidP="008303F8">
      <w:pPr>
        <w:spacing w:line="480" w:lineRule="auto"/>
      </w:pPr>
      <w:r>
        <w:rPr>
          <w:noProof/>
        </w:rPr>
        <w:drawing>
          <wp:inline distT="0" distB="0" distL="0" distR="0" wp14:anchorId="0F08F2D3" wp14:editId="4AC8F463">
            <wp:extent cx="6309360" cy="2894965"/>
            <wp:effectExtent l="0" t="0" r="0" b="635"/>
            <wp:docPr id="102026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2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85F" w14:textId="1A544592" w:rsidR="00D7509D" w:rsidRDefault="00D7509D">
      <w:r>
        <w:br w:type="page"/>
      </w:r>
    </w:p>
    <w:p w14:paraId="2DFDB015" w14:textId="0372481A" w:rsidR="00D7509D" w:rsidRDefault="00D7509D" w:rsidP="008303F8">
      <w:pPr>
        <w:spacing w:line="480" w:lineRule="auto"/>
      </w:pPr>
      <w:r>
        <w:lastRenderedPageBreak/>
        <w:t>3.</w:t>
      </w:r>
    </w:p>
    <w:p w14:paraId="331CEA3C" w14:textId="3C013374" w:rsidR="00D7509D" w:rsidRDefault="009E4DB7" w:rsidP="008303F8">
      <w:pPr>
        <w:spacing w:line="480" w:lineRule="auto"/>
      </w:pPr>
      <w:r>
        <w:rPr>
          <w:noProof/>
        </w:rPr>
        <w:drawing>
          <wp:inline distT="0" distB="0" distL="0" distR="0" wp14:anchorId="151FAD7A" wp14:editId="6B6D72D4">
            <wp:extent cx="6309360" cy="4491355"/>
            <wp:effectExtent l="0" t="0" r="0" b="4445"/>
            <wp:docPr id="1978266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665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8C28" w14:textId="42900B97" w:rsidR="004F6E82" w:rsidRDefault="004F6E82" w:rsidP="008303F8">
      <w:pPr>
        <w:spacing w:line="480" w:lineRule="auto"/>
      </w:pPr>
      <w:r>
        <w:t>4.</w:t>
      </w:r>
    </w:p>
    <w:p w14:paraId="088CF3CD" w14:textId="3AEE833E" w:rsidR="004F6E82" w:rsidRPr="00BB5E28" w:rsidRDefault="008B5377" w:rsidP="008303F8">
      <w:pPr>
        <w:spacing w:line="480" w:lineRule="auto"/>
      </w:pPr>
      <w:r>
        <w:rPr>
          <w:noProof/>
        </w:rPr>
        <w:drawing>
          <wp:inline distT="0" distB="0" distL="0" distR="0" wp14:anchorId="6B2DB5E4" wp14:editId="4919971A">
            <wp:extent cx="6309360" cy="2691130"/>
            <wp:effectExtent l="0" t="0" r="0" b="0"/>
            <wp:docPr id="677963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350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82" w:rsidRPr="00BB5E28" w:rsidSect="00F36394">
      <w:footerReference w:type="even" r:id="rId26"/>
      <w:footerReference w:type="default" r:id="rId2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259B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87142"/>
    <w:rsid w:val="00192295"/>
    <w:rsid w:val="001A293F"/>
    <w:rsid w:val="001C1BB2"/>
    <w:rsid w:val="001D2378"/>
    <w:rsid w:val="001E7D64"/>
    <w:rsid w:val="001F7408"/>
    <w:rsid w:val="00221C1A"/>
    <w:rsid w:val="0022625E"/>
    <w:rsid w:val="00232A6E"/>
    <w:rsid w:val="00263D8E"/>
    <w:rsid w:val="00267904"/>
    <w:rsid w:val="00272DDC"/>
    <w:rsid w:val="00287B65"/>
    <w:rsid w:val="00290966"/>
    <w:rsid w:val="00290B40"/>
    <w:rsid w:val="00290F4F"/>
    <w:rsid w:val="0029657A"/>
    <w:rsid w:val="002A0E97"/>
    <w:rsid w:val="002A7C5E"/>
    <w:rsid w:val="002C0CD1"/>
    <w:rsid w:val="002D7ED5"/>
    <w:rsid w:val="002E25CF"/>
    <w:rsid w:val="002E4C58"/>
    <w:rsid w:val="002F417F"/>
    <w:rsid w:val="002F442D"/>
    <w:rsid w:val="00324F8B"/>
    <w:rsid w:val="0034252A"/>
    <w:rsid w:val="00364A68"/>
    <w:rsid w:val="00397B5E"/>
    <w:rsid w:val="003A241A"/>
    <w:rsid w:val="003A46F9"/>
    <w:rsid w:val="003A6F7A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E5377"/>
    <w:rsid w:val="004F6E82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0009"/>
    <w:rsid w:val="006C12D7"/>
    <w:rsid w:val="006C221B"/>
    <w:rsid w:val="006C312A"/>
    <w:rsid w:val="006E002E"/>
    <w:rsid w:val="006E198A"/>
    <w:rsid w:val="006E6462"/>
    <w:rsid w:val="006E69DA"/>
    <w:rsid w:val="006E6B55"/>
    <w:rsid w:val="00733FE2"/>
    <w:rsid w:val="00740074"/>
    <w:rsid w:val="00745367"/>
    <w:rsid w:val="00754238"/>
    <w:rsid w:val="00755C94"/>
    <w:rsid w:val="007563DC"/>
    <w:rsid w:val="0077001F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1EDF"/>
    <w:rsid w:val="008947E3"/>
    <w:rsid w:val="00897BF2"/>
    <w:rsid w:val="008A2B31"/>
    <w:rsid w:val="008A31F5"/>
    <w:rsid w:val="008A7EEE"/>
    <w:rsid w:val="008B20B2"/>
    <w:rsid w:val="008B2B93"/>
    <w:rsid w:val="008B5377"/>
    <w:rsid w:val="008C61E1"/>
    <w:rsid w:val="008E171C"/>
    <w:rsid w:val="008E3E02"/>
    <w:rsid w:val="008E4AF8"/>
    <w:rsid w:val="008E79B1"/>
    <w:rsid w:val="008F2E68"/>
    <w:rsid w:val="008F3AAC"/>
    <w:rsid w:val="009259D2"/>
    <w:rsid w:val="009276DF"/>
    <w:rsid w:val="00941692"/>
    <w:rsid w:val="00947849"/>
    <w:rsid w:val="009663E6"/>
    <w:rsid w:val="009775AB"/>
    <w:rsid w:val="0098061D"/>
    <w:rsid w:val="00980639"/>
    <w:rsid w:val="009878A7"/>
    <w:rsid w:val="00992B5E"/>
    <w:rsid w:val="009A4353"/>
    <w:rsid w:val="009C12C0"/>
    <w:rsid w:val="009C13AD"/>
    <w:rsid w:val="009C1AFE"/>
    <w:rsid w:val="009C296E"/>
    <w:rsid w:val="009D3A86"/>
    <w:rsid w:val="009E209E"/>
    <w:rsid w:val="009E4BA2"/>
    <w:rsid w:val="009E4DB7"/>
    <w:rsid w:val="009E640E"/>
    <w:rsid w:val="009F1A69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2D44"/>
    <w:rsid w:val="00A44E8D"/>
    <w:rsid w:val="00A46BEA"/>
    <w:rsid w:val="00A52667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295A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34BBB"/>
    <w:rsid w:val="00D47651"/>
    <w:rsid w:val="00D548CC"/>
    <w:rsid w:val="00D62027"/>
    <w:rsid w:val="00D71E52"/>
    <w:rsid w:val="00D7509D"/>
    <w:rsid w:val="00D81515"/>
    <w:rsid w:val="00D82CA2"/>
    <w:rsid w:val="00D833C6"/>
    <w:rsid w:val="00D85748"/>
    <w:rsid w:val="00DC5902"/>
    <w:rsid w:val="00DE0CDC"/>
    <w:rsid w:val="00DE2174"/>
    <w:rsid w:val="00E03C1F"/>
    <w:rsid w:val="00E0413C"/>
    <w:rsid w:val="00E070EC"/>
    <w:rsid w:val="00E327C8"/>
    <w:rsid w:val="00E46979"/>
    <w:rsid w:val="00E659E8"/>
    <w:rsid w:val="00E6784F"/>
    <w:rsid w:val="00E9248B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043B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916FB"/>
    <w:rsid w:val="00FA5148"/>
    <w:rsid w:val="00FA6902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2B7367"/>
    <w:rsid w:val="00640956"/>
    <w:rsid w:val="007804A1"/>
    <w:rsid w:val="008A7EEE"/>
    <w:rsid w:val="00A00EB0"/>
    <w:rsid w:val="00E9248B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56041738-a4f6-4aee-8db4-2816700f393e"/>
    <ds:schemaRef ds:uri="http://purl.org/dc/terms/"/>
    <ds:schemaRef ds:uri="http://schemas.microsoft.com/office/infopath/2007/PartnerControls"/>
    <ds:schemaRef ds:uri="http://purl.org/dc/dcmitype/"/>
    <ds:schemaRef ds:uri="7d01eae7-ebad-42fe-b00d-7e627d8380e1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129</TotalTime>
  <Pages>10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344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29</cp:revision>
  <cp:lastPrinted>2009-02-11T13:43:00Z</cp:lastPrinted>
  <dcterms:created xsi:type="dcterms:W3CDTF">2024-09-26T23:27:00Z</dcterms:created>
  <dcterms:modified xsi:type="dcterms:W3CDTF">2024-09-27T01:37:00Z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