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0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6AB1B76" w:rsidR="00272DDC" w:rsidRPr="006E6826" w:rsidRDefault="00222540" w:rsidP="007F5540">
                <w:pPr>
                  <w:keepNext/>
                  <w:keepLines/>
                </w:pPr>
                <w:r>
                  <w:t>10/13/2024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4D5D49EE" w:rsidR="00BB5E28" w:rsidRPr="00222540" w:rsidRDefault="00222540" w:rsidP="00844290">
          <w:pPr>
            <w:jc w:val="center"/>
            <w:rPr>
              <w:b/>
              <w:bCs/>
            </w:rPr>
          </w:pPr>
          <w:r w:rsidRPr="00222540">
            <w:rPr>
              <w:b/>
              <w:bCs/>
            </w:rPr>
            <w:t>Scripting Projects</w:t>
          </w:r>
        </w:p>
      </w:sdtContent>
    </w:sdt>
    <w:p w14:paraId="3099E60A" w14:textId="77777777" w:rsidR="00BB5E28" w:rsidRDefault="00BB5E28" w:rsidP="00BB5E28"/>
    <w:p w14:paraId="1B1AC96E" w14:textId="53DFA7C5" w:rsidR="00740074" w:rsidRDefault="00653851" w:rsidP="008303F8">
      <w:pPr>
        <w:spacing w:line="480" w:lineRule="auto"/>
      </w:pPr>
      <w:r>
        <w:t>Project #1:</w:t>
      </w:r>
    </w:p>
    <w:p w14:paraId="543E17F0" w14:textId="7F4B9163" w:rsidR="00C162CB" w:rsidRDefault="00101403" w:rsidP="008303F8">
      <w:pPr>
        <w:spacing w:line="480" w:lineRule="auto"/>
      </w:pPr>
      <w:r>
        <w:rPr>
          <w:noProof/>
        </w:rPr>
        <w:drawing>
          <wp:inline distT="0" distB="0" distL="0" distR="0" wp14:anchorId="0910F86C" wp14:editId="16523B40">
            <wp:extent cx="6309360" cy="3778250"/>
            <wp:effectExtent l="0" t="0" r="0" b="0"/>
            <wp:docPr id="748917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174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768" w14:textId="77777777" w:rsidR="00C162CB" w:rsidRDefault="00C162CB">
      <w:r>
        <w:br w:type="page"/>
      </w:r>
    </w:p>
    <w:p w14:paraId="068A3623" w14:textId="17F27CAE" w:rsidR="00653851" w:rsidRDefault="00C162CB" w:rsidP="008303F8">
      <w:pPr>
        <w:spacing w:line="480" w:lineRule="auto"/>
      </w:pPr>
      <w:r>
        <w:lastRenderedPageBreak/>
        <w:t>Project #2:</w:t>
      </w:r>
    </w:p>
    <w:p w14:paraId="0F6E28AD" w14:textId="02E9C8D4" w:rsidR="00C162CB" w:rsidRDefault="00832ADB" w:rsidP="008303F8">
      <w:pPr>
        <w:spacing w:line="480" w:lineRule="auto"/>
      </w:pPr>
      <w:r>
        <w:rPr>
          <w:noProof/>
        </w:rPr>
        <w:drawing>
          <wp:inline distT="0" distB="0" distL="0" distR="0" wp14:anchorId="5DCA243C" wp14:editId="0867E5ED">
            <wp:extent cx="6309360" cy="2773680"/>
            <wp:effectExtent l="0" t="0" r="0" b="7620"/>
            <wp:docPr id="212325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67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1D50" w14:textId="1EBD77CE" w:rsidR="00A67823" w:rsidRDefault="00A67823">
      <w:r>
        <w:br w:type="page"/>
      </w:r>
    </w:p>
    <w:p w14:paraId="65A9E97C" w14:textId="2E6F8C37" w:rsidR="00A67823" w:rsidRDefault="00A67823" w:rsidP="008303F8">
      <w:pPr>
        <w:spacing w:line="480" w:lineRule="auto"/>
      </w:pPr>
      <w:r>
        <w:lastRenderedPageBreak/>
        <w:t>Project #</w:t>
      </w:r>
      <w:r w:rsidR="003568A1">
        <w:t>8</w:t>
      </w:r>
      <w:r>
        <w:t>:</w:t>
      </w:r>
    </w:p>
    <w:p w14:paraId="010EB2D4" w14:textId="7737D877" w:rsidR="00A67823" w:rsidRDefault="00DC1CD3" w:rsidP="008303F8">
      <w:pPr>
        <w:spacing w:line="480" w:lineRule="auto"/>
      </w:pPr>
      <w:r>
        <w:t>Before:</w:t>
      </w:r>
    </w:p>
    <w:p w14:paraId="04BB5E76" w14:textId="40E81B04" w:rsidR="00DC1CD3" w:rsidRDefault="00DC1CD3" w:rsidP="008303F8">
      <w:pPr>
        <w:spacing w:line="480" w:lineRule="auto"/>
      </w:pPr>
      <w:r>
        <w:rPr>
          <w:noProof/>
        </w:rPr>
        <w:drawing>
          <wp:inline distT="0" distB="0" distL="0" distR="0" wp14:anchorId="23613E2C" wp14:editId="1264C483">
            <wp:extent cx="6309360" cy="2300605"/>
            <wp:effectExtent l="0" t="0" r="0" b="4445"/>
            <wp:docPr id="1497012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20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233D" w14:textId="609334E5" w:rsidR="00DC1CD3" w:rsidRDefault="00E42E5B" w:rsidP="008303F8">
      <w:pPr>
        <w:spacing w:line="480" w:lineRule="auto"/>
      </w:pPr>
      <w:r>
        <w:rPr>
          <w:noProof/>
        </w:rPr>
        <w:drawing>
          <wp:inline distT="0" distB="0" distL="0" distR="0" wp14:anchorId="0A6123F0" wp14:editId="0EC8E686">
            <wp:extent cx="6309360" cy="3302635"/>
            <wp:effectExtent l="0" t="0" r="0" b="0"/>
            <wp:docPr id="532692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926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DDE" w14:textId="3693FAFE" w:rsidR="00E42E5B" w:rsidRDefault="00E42E5B" w:rsidP="008303F8">
      <w:pPr>
        <w:spacing w:line="480" w:lineRule="auto"/>
      </w:pPr>
      <w:r>
        <w:t>After:</w:t>
      </w:r>
    </w:p>
    <w:p w14:paraId="2C2A0968" w14:textId="4A59A9B0" w:rsidR="00E42E5B" w:rsidRPr="00BB5E28" w:rsidRDefault="00E00E78" w:rsidP="008303F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CCFA01F" wp14:editId="43381DF4">
            <wp:extent cx="6309360" cy="2299335"/>
            <wp:effectExtent l="0" t="0" r="0" b="5715"/>
            <wp:docPr id="1204326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67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E5B" w:rsidRPr="00BB5E28" w:rsidSect="00F36394">
      <w:footerReference w:type="even" r:id="rId16"/>
      <w:footerReference w:type="default" r:id="rId1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73A03"/>
    <w:rsid w:val="00083BFE"/>
    <w:rsid w:val="000A0C86"/>
    <w:rsid w:val="000A14BA"/>
    <w:rsid w:val="000D364E"/>
    <w:rsid w:val="000E236D"/>
    <w:rsid w:val="000E24E9"/>
    <w:rsid w:val="000E72D1"/>
    <w:rsid w:val="000F6B06"/>
    <w:rsid w:val="00101403"/>
    <w:rsid w:val="0011351B"/>
    <w:rsid w:val="00132B06"/>
    <w:rsid w:val="00136515"/>
    <w:rsid w:val="00156EB9"/>
    <w:rsid w:val="001637B6"/>
    <w:rsid w:val="00187142"/>
    <w:rsid w:val="001A293F"/>
    <w:rsid w:val="001C1BB2"/>
    <w:rsid w:val="001D2378"/>
    <w:rsid w:val="001E7D64"/>
    <w:rsid w:val="001F7408"/>
    <w:rsid w:val="00221C1A"/>
    <w:rsid w:val="00222540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17F"/>
    <w:rsid w:val="002F442D"/>
    <w:rsid w:val="00324F8B"/>
    <w:rsid w:val="003568A1"/>
    <w:rsid w:val="00364A68"/>
    <w:rsid w:val="00397B5E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C3E8E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3851"/>
    <w:rsid w:val="00657A13"/>
    <w:rsid w:val="00661379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563DC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32ADB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67823"/>
    <w:rsid w:val="00A84450"/>
    <w:rsid w:val="00A86148"/>
    <w:rsid w:val="00AB6E99"/>
    <w:rsid w:val="00AB7BA8"/>
    <w:rsid w:val="00AC2784"/>
    <w:rsid w:val="00AC537C"/>
    <w:rsid w:val="00AD339A"/>
    <w:rsid w:val="00AE49AB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162CB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1CD3"/>
    <w:rsid w:val="00DC5902"/>
    <w:rsid w:val="00DE2174"/>
    <w:rsid w:val="00E00E78"/>
    <w:rsid w:val="00E03C1F"/>
    <w:rsid w:val="00E0413C"/>
    <w:rsid w:val="00E070EC"/>
    <w:rsid w:val="00E327C8"/>
    <w:rsid w:val="00E42E5B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2B7367"/>
    <w:rsid w:val="004C3E8E"/>
    <w:rsid w:val="00640956"/>
    <w:rsid w:val="007804A1"/>
    <w:rsid w:val="008A7EEE"/>
    <w:rsid w:val="00A00EB0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3941D-4249-49A9-BA32-D1B89197B7A9}">
  <ds:schemaRefs>
    <ds:schemaRef ds:uri="7d01eae7-ebad-42fe-b00d-7e627d8380e1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6041738-a4f6-4aee-8db4-2816700f393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54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274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12</cp:revision>
  <cp:lastPrinted>2009-02-11T13:43:00Z</cp:lastPrinted>
  <dcterms:created xsi:type="dcterms:W3CDTF">2024-10-10T04:01:00Z</dcterms:created>
  <dcterms:modified xsi:type="dcterms:W3CDTF">2024-10-10T04:56:00Z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