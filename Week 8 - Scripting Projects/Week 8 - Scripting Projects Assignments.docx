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0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767B42A4" w:rsidR="00272DDC" w:rsidRPr="006E6826" w:rsidRDefault="00733C46" w:rsidP="007F5540">
                <w:pPr>
                  <w:keepNext/>
                  <w:keepLines/>
                </w:pPr>
                <w:r>
                  <w:t>10/27/2024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63909978" w:rsidR="00BB5E28" w:rsidRPr="00733C46" w:rsidRDefault="00733C46" w:rsidP="00844290">
          <w:pPr>
            <w:jc w:val="center"/>
            <w:rPr>
              <w:b/>
              <w:bCs/>
            </w:rPr>
          </w:pPr>
          <w:r w:rsidRPr="00733C46">
            <w:rPr>
              <w:b/>
              <w:bCs/>
            </w:rPr>
            <w:t xml:space="preserve">Chapter </w:t>
          </w:r>
          <w:r w:rsidR="0081659F">
            <w:rPr>
              <w:b/>
              <w:bCs/>
            </w:rPr>
            <w:t xml:space="preserve">6 </w:t>
          </w:r>
          <w:r w:rsidR="00B929C4">
            <w:rPr>
              <w:b/>
              <w:bCs/>
            </w:rPr>
            <w:t>and 7</w:t>
          </w:r>
          <w:r w:rsidRPr="00733C46">
            <w:rPr>
              <w:b/>
              <w:bCs/>
            </w:rPr>
            <w:t xml:space="preserve"> Scripting Projects</w:t>
          </w:r>
        </w:p>
      </w:sdtContent>
    </w:sdt>
    <w:p w14:paraId="3099E60A" w14:textId="77777777" w:rsidR="00BB5E28" w:rsidRDefault="00BB5E28" w:rsidP="00BB5E28"/>
    <w:p w14:paraId="1B1AC96E" w14:textId="77619740" w:rsidR="00740074" w:rsidRDefault="00A417A1" w:rsidP="008303F8">
      <w:pPr>
        <w:spacing w:line="480" w:lineRule="auto"/>
      </w:pPr>
      <w:r w:rsidRPr="00A417A1">
        <w:t xml:space="preserve">Page 163 </w:t>
      </w:r>
      <w:r>
        <w:t>–</w:t>
      </w:r>
      <w:r w:rsidRPr="00A417A1">
        <w:t xml:space="preserve"> 164</w:t>
      </w:r>
    </w:p>
    <w:p w14:paraId="25CE0906" w14:textId="05DFA5D8" w:rsidR="00A417A1" w:rsidRDefault="00A417A1" w:rsidP="008303F8">
      <w:pPr>
        <w:spacing w:line="480" w:lineRule="auto"/>
      </w:pPr>
      <w:r>
        <w:t>Project #3:</w:t>
      </w:r>
    </w:p>
    <w:p w14:paraId="7D8E85F5" w14:textId="4D8A3B46" w:rsidR="00A417A1" w:rsidRDefault="008707A5" w:rsidP="008303F8">
      <w:pPr>
        <w:spacing w:line="480" w:lineRule="auto"/>
      </w:pPr>
      <w:r>
        <w:rPr>
          <w:noProof/>
        </w:rPr>
        <w:drawing>
          <wp:inline distT="0" distB="0" distL="0" distR="0" wp14:anchorId="4B10C093" wp14:editId="20126D7D">
            <wp:extent cx="6309360" cy="3177540"/>
            <wp:effectExtent l="0" t="0" r="0" b="3810"/>
            <wp:docPr id="12390464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647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356" w14:textId="7DFF26AE" w:rsidR="008707A5" w:rsidRDefault="008707A5">
      <w:r>
        <w:br w:type="page"/>
      </w:r>
    </w:p>
    <w:p w14:paraId="407BCBFC" w14:textId="47C3969D" w:rsidR="008707A5" w:rsidRDefault="008707A5" w:rsidP="008303F8">
      <w:pPr>
        <w:spacing w:line="480" w:lineRule="auto"/>
      </w:pPr>
      <w:r>
        <w:lastRenderedPageBreak/>
        <w:t>Project #</w:t>
      </w:r>
      <w:r w:rsidR="00FD64C2">
        <w:t>7:</w:t>
      </w:r>
    </w:p>
    <w:p w14:paraId="07D6F353" w14:textId="6E1AD40D" w:rsidR="00FD64C2" w:rsidRDefault="000F68DE" w:rsidP="008303F8">
      <w:pPr>
        <w:spacing w:line="480" w:lineRule="auto"/>
      </w:pPr>
      <w:r>
        <w:rPr>
          <w:noProof/>
        </w:rPr>
        <w:drawing>
          <wp:inline distT="0" distB="0" distL="0" distR="0" wp14:anchorId="1645F85A" wp14:editId="13532562">
            <wp:extent cx="6309360" cy="2954020"/>
            <wp:effectExtent l="0" t="0" r="0" b="0"/>
            <wp:docPr id="146118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841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07CE" w14:textId="327CAE63" w:rsidR="000F68DE" w:rsidRDefault="008555CE" w:rsidP="008555CE">
      <w:r>
        <w:br w:type="page"/>
      </w:r>
      <w:r>
        <w:lastRenderedPageBreak/>
        <w:t>Page 187:</w:t>
      </w:r>
    </w:p>
    <w:p w14:paraId="126C6310" w14:textId="79171B8C" w:rsidR="008555CE" w:rsidRDefault="008555CE" w:rsidP="008555CE">
      <w:r>
        <w:t>Project #6:</w:t>
      </w:r>
    </w:p>
    <w:p w14:paraId="46415637" w14:textId="77777777" w:rsidR="008555CE" w:rsidRDefault="008555CE" w:rsidP="008555CE"/>
    <w:p w14:paraId="19BC3BC0" w14:textId="3F74BBDD" w:rsidR="00250491" w:rsidRPr="00BB5E28" w:rsidRDefault="002A0CFC" w:rsidP="008555CE">
      <w:r>
        <w:rPr>
          <w:noProof/>
        </w:rPr>
        <w:drawing>
          <wp:inline distT="0" distB="0" distL="0" distR="0" wp14:anchorId="7C57F4E8" wp14:editId="5B060424">
            <wp:extent cx="4420879" cy="3689405"/>
            <wp:effectExtent l="0" t="0" r="0" b="6350"/>
            <wp:docPr id="1122167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72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954" cy="36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491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8DE"/>
    <w:rsid w:val="000F6B06"/>
    <w:rsid w:val="0011351B"/>
    <w:rsid w:val="00132B06"/>
    <w:rsid w:val="00136515"/>
    <w:rsid w:val="00152C1B"/>
    <w:rsid w:val="00156EB9"/>
    <w:rsid w:val="001637B6"/>
    <w:rsid w:val="00187142"/>
    <w:rsid w:val="001A293F"/>
    <w:rsid w:val="001C1BB2"/>
    <w:rsid w:val="001D2378"/>
    <w:rsid w:val="001E7D64"/>
    <w:rsid w:val="001F7408"/>
    <w:rsid w:val="00221C1A"/>
    <w:rsid w:val="00232A6E"/>
    <w:rsid w:val="00250491"/>
    <w:rsid w:val="00263D8E"/>
    <w:rsid w:val="00267904"/>
    <w:rsid w:val="00272DDC"/>
    <w:rsid w:val="00290966"/>
    <w:rsid w:val="00290B40"/>
    <w:rsid w:val="0029657A"/>
    <w:rsid w:val="002A0CFC"/>
    <w:rsid w:val="002A0E97"/>
    <w:rsid w:val="002A7C5E"/>
    <w:rsid w:val="002D7ED5"/>
    <w:rsid w:val="002E25CF"/>
    <w:rsid w:val="002E4C58"/>
    <w:rsid w:val="002F417F"/>
    <w:rsid w:val="002F442D"/>
    <w:rsid w:val="00324F8B"/>
    <w:rsid w:val="00364A68"/>
    <w:rsid w:val="00397B5E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E5377"/>
    <w:rsid w:val="00503412"/>
    <w:rsid w:val="00522207"/>
    <w:rsid w:val="005304CC"/>
    <w:rsid w:val="00552532"/>
    <w:rsid w:val="00554B88"/>
    <w:rsid w:val="005623D4"/>
    <w:rsid w:val="0057098F"/>
    <w:rsid w:val="00575FE8"/>
    <w:rsid w:val="00582254"/>
    <w:rsid w:val="0059502E"/>
    <w:rsid w:val="005A2E5C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C46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1659F"/>
    <w:rsid w:val="0082144A"/>
    <w:rsid w:val="008303F8"/>
    <w:rsid w:val="00844205"/>
    <w:rsid w:val="00844290"/>
    <w:rsid w:val="00845FFF"/>
    <w:rsid w:val="00854393"/>
    <w:rsid w:val="008555CE"/>
    <w:rsid w:val="008557E0"/>
    <w:rsid w:val="00867BAE"/>
    <w:rsid w:val="008707A5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17A1"/>
    <w:rsid w:val="00A44E8D"/>
    <w:rsid w:val="00A46BEA"/>
    <w:rsid w:val="00A52667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929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36047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27232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D64C2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152C1B"/>
    <w:rsid w:val="002B7367"/>
    <w:rsid w:val="005A2E5C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3941D-4249-49A9-BA32-D1B89197B7A9}">
  <ds:schemaRefs>
    <ds:schemaRef ds:uri="http://schemas.microsoft.com/office/2006/documentManagement/types"/>
    <ds:schemaRef ds:uri="http://purl.org/dc/elements/1.1/"/>
    <ds:schemaRef ds:uri="7d01eae7-ebad-42fe-b00d-7e627d8380e1"/>
    <ds:schemaRef ds:uri="56041738-a4f6-4aee-8db4-2816700f393e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197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296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13</cp:revision>
  <cp:lastPrinted>2009-02-11T13:43:00Z</cp:lastPrinted>
  <dcterms:created xsi:type="dcterms:W3CDTF">2024-10-25T00:51:00Z</dcterms:created>
  <dcterms:modified xsi:type="dcterms:W3CDTF">2024-10-27T00:28:00Z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