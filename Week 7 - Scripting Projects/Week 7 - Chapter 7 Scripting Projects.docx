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10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4665E32B" w:rsidR="00272DDC" w:rsidRPr="006E6826" w:rsidRDefault="00927FEA" w:rsidP="007F5540">
                <w:pPr>
                  <w:keepNext/>
                  <w:keepLines/>
                </w:pPr>
                <w:r>
                  <w:t>10/20/2024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0980E33A" w14:textId="357739E0" w:rsidR="00BB5E28" w:rsidRPr="00601FF5" w:rsidRDefault="000532F2" w:rsidP="00844290">
          <w:pPr>
            <w:jc w:val="center"/>
            <w:rPr>
              <w:b/>
              <w:bCs/>
            </w:rPr>
          </w:pPr>
          <w:r w:rsidRPr="00601FF5">
            <w:rPr>
              <w:b/>
              <w:bCs/>
            </w:rPr>
            <w:t>Chapter 7 Scripting Projects</w:t>
          </w:r>
        </w:p>
      </w:sdtContent>
    </w:sdt>
    <w:p w14:paraId="3099E60A" w14:textId="77777777" w:rsidR="00BB5E28" w:rsidRDefault="00BB5E28" w:rsidP="00BB5E28"/>
    <w:p w14:paraId="1B1AC96E" w14:textId="1A0C7052" w:rsidR="00740074" w:rsidRDefault="00DF132C" w:rsidP="008303F8">
      <w:pPr>
        <w:spacing w:line="480" w:lineRule="auto"/>
      </w:pPr>
      <w:r>
        <w:t xml:space="preserve">Project </w:t>
      </w:r>
      <w:r w:rsidR="00023870">
        <w:t>#1:</w:t>
      </w:r>
    </w:p>
    <w:p w14:paraId="5AB140EF" w14:textId="301CF670" w:rsidR="00023870" w:rsidRDefault="00023870" w:rsidP="008303F8">
      <w:pPr>
        <w:spacing w:line="480" w:lineRule="auto"/>
      </w:pPr>
      <w:r>
        <w:rPr>
          <w:noProof/>
        </w:rPr>
        <w:drawing>
          <wp:inline distT="0" distB="0" distL="0" distR="0" wp14:anchorId="6226F476" wp14:editId="08C1BAB5">
            <wp:extent cx="6309360" cy="3126105"/>
            <wp:effectExtent l="0" t="0" r="0" b="0"/>
            <wp:docPr id="256820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207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8E9" w14:textId="6CBE9AA7" w:rsidR="00DF50B8" w:rsidRDefault="00DF50B8">
      <w:r>
        <w:br w:type="page"/>
      </w:r>
    </w:p>
    <w:p w14:paraId="673FF8B8" w14:textId="7E2D7ED2" w:rsidR="00DF50B8" w:rsidRDefault="00DF50B8" w:rsidP="008303F8">
      <w:pPr>
        <w:spacing w:line="480" w:lineRule="auto"/>
      </w:pPr>
      <w:r>
        <w:lastRenderedPageBreak/>
        <w:t>Project #2:</w:t>
      </w:r>
    </w:p>
    <w:p w14:paraId="4C8CEB8A" w14:textId="700FA9C5" w:rsidR="00EC4801" w:rsidRDefault="00D4617B" w:rsidP="008303F8">
      <w:pPr>
        <w:spacing w:line="480" w:lineRule="auto"/>
      </w:pPr>
      <w:r>
        <w:t>I could not figure out how to get the list portion of this project working, I managed to get lines writing on the file though.</w:t>
      </w:r>
    </w:p>
    <w:p w14:paraId="3CAA46F8" w14:textId="36F5C819" w:rsidR="00DF50B8" w:rsidRDefault="007B6000" w:rsidP="008303F8">
      <w:pPr>
        <w:spacing w:line="480" w:lineRule="auto"/>
      </w:pPr>
      <w:r>
        <w:rPr>
          <w:noProof/>
        </w:rPr>
        <w:drawing>
          <wp:inline distT="0" distB="0" distL="0" distR="0" wp14:anchorId="0E0A2C3F" wp14:editId="5A198754">
            <wp:extent cx="5372100" cy="5395348"/>
            <wp:effectExtent l="0" t="0" r="0" b="0"/>
            <wp:docPr id="1753895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51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605" cy="53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BA14" w14:textId="2B2BE12C" w:rsidR="007B6000" w:rsidRPr="00BB5E28" w:rsidRDefault="003457C4" w:rsidP="008303F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D6A3185" wp14:editId="02BDB00C">
            <wp:extent cx="5534025" cy="5730635"/>
            <wp:effectExtent l="0" t="0" r="0" b="3810"/>
            <wp:docPr id="1137744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42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024" cy="57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000" w:rsidRPr="00BB5E28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23870"/>
    <w:rsid w:val="000532F2"/>
    <w:rsid w:val="00062362"/>
    <w:rsid w:val="00070419"/>
    <w:rsid w:val="00073A03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26BBA"/>
    <w:rsid w:val="00132B06"/>
    <w:rsid w:val="00136515"/>
    <w:rsid w:val="00156EB9"/>
    <w:rsid w:val="001637B6"/>
    <w:rsid w:val="00187142"/>
    <w:rsid w:val="001A293F"/>
    <w:rsid w:val="001C1BB2"/>
    <w:rsid w:val="001D2378"/>
    <w:rsid w:val="001E7D64"/>
    <w:rsid w:val="001F7408"/>
    <w:rsid w:val="00221C1A"/>
    <w:rsid w:val="00232A6E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17F"/>
    <w:rsid w:val="002F442D"/>
    <w:rsid w:val="00324F8B"/>
    <w:rsid w:val="003457C4"/>
    <w:rsid w:val="00364A68"/>
    <w:rsid w:val="00365414"/>
    <w:rsid w:val="00397B5E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C1E16"/>
    <w:rsid w:val="004D1541"/>
    <w:rsid w:val="004D2B4F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01FF5"/>
    <w:rsid w:val="00621A78"/>
    <w:rsid w:val="00633839"/>
    <w:rsid w:val="00634A91"/>
    <w:rsid w:val="006374DC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563DC"/>
    <w:rsid w:val="00780C6E"/>
    <w:rsid w:val="00795FCA"/>
    <w:rsid w:val="007A68B4"/>
    <w:rsid w:val="007B6000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A7EEE"/>
    <w:rsid w:val="008B20B2"/>
    <w:rsid w:val="008B2B93"/>
    <w:rsid w:val="008E171C"/>
    <w:rsid w:val="008E3E02"/>
    <w:rsid w:val="008E4AF8"/>
    <w:rsid w:val="008E79B1"/>
    <w:rsid w:val="008F2E68"/>
    <w:rsid w:val="008F3AAC"/>
    <w:rsid w:val="009259D2"/>
    <w:rsid w:val="00927FEA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9F525F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6E99"/>
    <w:rsid w:val="00AB7BA8"/>
    <w:rsid w:val="00AC2784"/>
    <w:rsid w:val="00AD339A"/>
    <w:rsid w:val="00AE49AB"/>
    <w:rsid w:val="00AF4726"/>
    <w:rsid w:val="00AF5CD8"/>
    <w:rsid w:val="00B06F45"/>
    <w:rsid w:val="00B079B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617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DF132C"/>
    <w:rsid w:val="00DF50B8"/>
    <w:rsid w:val="00E03C1F"/>
    <w:rsid w:val="00E0413C"/>
    <w:rsid w:val="00E070EC"/>
    <w:rsid w:val="00E20C1F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3B26"/>
    <w:rsid w:val="00EC4801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1335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126BBA"/>
    <w:rsid w:val="002B7367"/>
    <w:rsid w:val="00640956"/>
    <w:rsid w:val="007804A1"/>
    <w:rsid w:val="008A7EEE"/>
    <w:rsid w:val="00A00EB0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3941D-4249-49A9-BA32-D1B89197B7A9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56041738-a4f6-4aee-8db4-2816700f393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d01eae7-ebad-42fe-b00d-7e627d8380e1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120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378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16</cp:revision>
  <cp:lastPrinted>2009-02-11T13:43:00Z</cp:lastPrinted>
  <dcterms:created xsi:type="dcterms:W3CDTF">2024-10-18T01:07:00Z</dcterms:created>
  <dcterms:modified xsi:type="dcterms:W3CDTF">2024-10-18T03:20:00Z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